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1)</w:t>
      </w:r>
      <w:r>
        <w:rPr>
          <w:rStyle w:val="SourceText"/>
        </w:rPr>
        <w:t xml:space="preserve">SELECT * FROM Student INNER JOIN Takes ON Student.Student_ID=Takes.Student_ID; 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Student</w:t>
      </w:r>
    </w:p>
    <w:tbl>
      <w:tblPr>
        <w:tblW w:w="41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0"/>
        <w:gridCol w:w="1228"/>
        <w:gridCol w:w="532"/>
        <w:gridCol w:w="880"/>
      </w:tblGrid>
      <w:tr>
        <w:trPr/>
        <w:tc>
          <w:tcPr>
            <w:tcW w:w="154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Student_ID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9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0"/>
        <w:gridCol w:w="616"/>
        <w:gridCol w:w="1060"/>
        <w:gridCol w:w="208"/>
        <w:gridCol w:w="568"/>
        <w:gridCol w:w="448"/>
        <w:gridCol w:w="1216"/>
        <w:gridCol w:w="1240"/>
      </w:tblGrid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2023-08-15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2023-03-03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2023-07-01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2022-07-31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2023-07-31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2024-09-24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2023-05-24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2023-08-20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2024-06-30</w:t>
            </w:r>
          </w:p>
        </w:tc>
      </w:tr>
    </w:tbl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2)</w:t>
      </w:r>
      <w:r>
        <w:rPr>
          <w:rStyle w:val="SourceText"/>
        </w:rPr>
        <w:t xml:space="preserve">SELECT * FROM Student NATURAL JOIN Takes; 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9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0"/>
        <w:gridCol w:w="616"/>
        <w:gridCol w:w="1408"/>
        <w:gridCol w:w="384"/>
        <w:gridCol w:w="44"/>
        <w:gridCol w:w="448"/>
        <w:gridCol w:w="1216"/>
        <w:gridCol w:w="1240"/>
      </w:tblGrid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4" w:type="dxa"/>
            <w:vMerge w:val="restart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2023-08-15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4" w:type="dxa"/>
            <w:vMerge w:val="continue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2023-03-03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2023-07-01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44" w:type="dxa"/>
            <w:vMerge w:val="continue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2022-07-31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2023-07-31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4" w:type="dxa"/>
            <w:vMerge w:val="continue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2024-09-24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4" w:type="dxa"/>
            <w:vMerge w:val="continue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2023-05-24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2023-08-20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4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38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44" w:type="dxa"/>
            <w:vMerge w:val="continue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2024-06-30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3)SELECT * FROM Student LEFT OUTER JOIN Takes ON Student.Student_ID=Takes.Student_ID; 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Student</w:t>
      </w:r>
    </w:p>
    <w:tbl>
      <w:tblPr>
        <w:tblW w:w="41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0"/>
        <w:gridCol w:w="1228"/>
        <w:gridCol w:w="532"/>
        <w:gridCol w:w="880"/>
      </w:tblGrid>
      <w:tr>
        <w:trPr/>
        <w:tc>
          <w:tcPr>
            <w:tcW w:w="154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Student_ID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9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0"/>
        <w:gridCol w:w="616"/>
        <w:gridCol w:w="1060"/>
        <w:gridCol w:w="208"/>
        <w:gridCol w:w="568"/>
        <w:gridCol w:w="448"/>
        <w:gridCol w:w="1216"/>
        <w:gridCol w:w="1240"/>
      </w:tblGrid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2023-08-15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2023-03-03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2023-07-01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2022-07-31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2023-07-31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2024-09-24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2023-05-24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2023-08-20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2024-06-30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4)SELECT * FROM Student RIGHT OUTER JOIN Takes ON Student.Student_ID=Takes.Student_ID; 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Student</w:t>
      </w:r>
    </w:p>
    <w:tbl>
      <w:tblPr>
        <w:tblW w:w="41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0"/>
        <w:gridCol w:w="1228"/>
        <w:gridCol w:w="532"/>
        <w:gridCol w:w="880"/>
      </w:tblGrid>
      <w:tr>
        <w:trPr/>
        <w:tc>
          <w:tcPr>
            <w:tcW w:w="154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Student_ID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9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0"/>
        <w:gridCol w:w="616"/>
        <w:gridCol w:w="1060"/>
        <w:gridCol w:w="208"/>
        <w:gridCol w:w="568"/>
        <w:gridCol w:w="448"/>
        <w:gridCol w:w="1216"/>
        <w:gridCol w:w="1240"/>
      </w:tblGrid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2023-08-15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2023-03-03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2023-07-01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2022-07-31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2023-07-31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2024-09-24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2023-05-24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2023-08-20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2024-06-30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5)SELECT * FROM Student LEFT OUTER JOIN Takes ON Student.Student_ID = Takes.Student_ID UNION ALL SELECT * FROM Student RIGHT OUTER JOIN Takes ON Student.Student_ID = Takes.Student_ID WHERE Student.Student_ID IS NULL; </w:t>
      </w:r>
    </w:p>
    <w:p>
      <w:pPr>
        <w:pStyle w:val="Normal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Student</w:t>
      </w:r>
    </w:p>
    <w:tbl>
      <w:tblPr>
        <w:tblW w:w="418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0"/>
        <w:gridCol w:w="1228"/>
        <w:gridCol w:w="532"/>
        <w:gridCol w:w="880"/>
      </w:tblGrid>
      <w:tr>
        <w:trPr/>
        <w:tc>
          <w:tcPr>
            <w:tcW w:w="1540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Student_ID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5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93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80"/>
        <w:gridCol w:w="616"/>
        <w:gridCol w:w="1060"/>
        <w:gridCol w:w="208"/>
        <w:gridCol w:w="568"/>
        <w:gridCol w:w="448"/>
        <w:gridCol w:w="1216"/>
        <w:gridCol w:w="1240"/>
      </w:tblGrid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2023-08-15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2023-03-03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2023-07-01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2022-07-31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2023-07-31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2003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2022-06-30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2024-09-24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101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2023-05-24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2023-08-20</w:t>
            </w:r>
          </w:p>
        </w:tc>
      </w:tr>
      <w:tr>
        <w:trPr/>
        <w:tc>
          <w:tcPr>
            <w:tcW w:w="5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106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20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56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2004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102</w:t>
            </w:r>
          </w:p>
        </w:tc>
        <w:tc>
          <w:tcPr>
            <w:tcW w:w="1216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2023-06-30</w:t>
            </w:r>
          </w:p>
        </w:tc>
        <w:tc>
          <w:tcPr>
            <w:tcW w:w="124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2024-06-30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>6)SELECT Student_Name FROM Student WHERE Dept_Name=’Computer’;</w:t>
      </w:r>
    </w:p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6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52"/>
      </w:tblGrid>
      <w:tr>
        <w:trPr/>
        <w:tc>
          <w:tcPr>
            <w:tcW w:w="65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</w:tr>
      <w:tr>
        <w:trPr/>
        <w:tc>
          <w:tcPr>
            <w:tcW w:w="65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7)SELECT Student_Name FROM Student JOIN Takes ON Student.Student_ID=Takes.Student_ID WHERE Takes.Course_ID=101; </w:t>
      </w:r>
    </w:p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6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52"/>
      </w:tblGrid>
      <w:tr>
        <w:trPr/>
        <w:tc>
          <w:tcPr>
            <w:tcW w:w="65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</w:tr>
      <w:tr>
        <w:trPr/>
        <w:tc>
          <w:tcPr>
            <w:tcW w:w="65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>8)SELECT COUNT(*) FROM Student JOIN Takes ON Student.Student_ID=Takes.Student_ID JOIN Course ON Takes.Course_ID=Course.Course_ID WHERE Course.Title='DBMQP';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73"/>
        <w:gridCol w:w="2930"/>
        <w:gridCol w:w="1269"/>
        <w:gridCol w:w="2099"/>
      </w:tblGrid>
      <w:tr>
        <w:trPr/>
        <w:tc>
          <w:tcPr>
            <w:tcW w:w="3673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Student_ID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Student_Name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Dept_Name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367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Total_Credits</w:t>
            </w:r>
          </w:p>
        </w:tc>
        <w:tc>
          <w:tcPr>
            <w:tcW w:w="293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9)SELECT Student.Student_Name,Course.Title FROM Student JOIN Takes ON Student.Student_ID=Takes.Student_ID JOIN Course ON Takes.Course_ID=Course.Course_ID WHERE Course.Course_ID=102; 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021"/>
        <w:gridCol w:w="3950"/>
      </w:tblGrid>
      <w:tr>
        <w:trPr/>
        <w:tc>
          <w:tcPr>
            <w:tcW w:w="602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395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OS</w:t>
            </w:r>
          </w:p>
        </w:tc>
      </w:tr>
      <w:tr>
        <w:trPr/>
        <w:tc>
          <w:tcPr>
            <w:tcW w:w="602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395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OS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10)SELECT COUNT(DISTINCT(Instructor.Instructor_ID)) FROM Instructor JOIN Teaches ON Instructor.Instructor_ID=Teaches.Instructor_ID JOIN Takes ON Takes.Course_ID=Teaches.Course_ID JOIN Student ON Student.Student_ID=Takes.Student_ID WHERE Student.Student_Name='Sam'; 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Style w:val="SourceText"/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Instructor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33"/>
        <w:gridCol w:w="2669"/>
        <w:gridCol w:w="1157"/>
        <w:gridCol w:w="1912"/>
      </w:tblGrid>
      <w:tr>
        <w:trPr/>
        <w:tc>
          <w:tcPr>
            <w:tcW w:w="4233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Instructor_ID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Instructor_Name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Department_Name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Salary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int(7)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Instructor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11)SELECT Course.Title FROM Course JOIN Teaches ON Course.Course_ID=Teaches.Course_ID JOIN Instructor ON Teaches.Instructor_ID=Instructor.Instructor_ID WHERE Instructor.Instructor_Name='AAA'; </w:t>
      </w:r>
    </w:p>
    <w:p>
      <w:pPr>
        <w:pStyle w:val="Heading2"/>
        <w:bidi w:val="0"/>
        <w:jc w:val="left"/>
        <w:rPr/>
      </w:pPr>
      <w:r>
        <w:rPr/>
        <w:t>Dumping data for table Course</w:t>
      </w:r>
    </w:p>
    <w:tbl>
      <w:tblPr>
        <w:tblW w:w="96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4"/>
      </w:tblGrid>
      <w:tr>
        <w:trPr/>
        <w:tc>
          <w:tcPr>
            <w:tcW w:w="96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DBMQP</w:t>
            </w:r>
          </w:p>
        </w:tc>
      </w:tr>
      <w:tr>
        <w:trPr/>
        <w:tc>
          <w:tcPr>
            <w:tcW w:w="964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OS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12)SELECT * FROM Course JOIN Takes ON Course.Course_ID=Takes.Course_ID WHERE DATEDIFF(Takes.Date_Out,Takes.Date_In)&gt;180; 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Style w:val="SourceText"/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Course</w:t>
      </w:r>
    </w:p>
    <w:tbl>
      <w:tblPr>
        <w:tblW w:w="458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48"/>
        <w:gridCol w:w="1228"/>
        <w:gridCol w:w="532"/>
        <w:gridCol w:w="880"/>
      </w:tblGrid>
      <w:tr>
        <w:trPr/>
        <w:tc>
          <w:tcPr>
            <w:tcW w:w="1948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Course_ID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Title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varchar(25)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Department_Name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194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Credits</w:t>
            </w:r>
          </w:p>
        </w:tc>
        <w:tc>
          <w:tcPr>
            <w:tcW w:w="12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int(2)</w:t>
            </w:r>
          </w:p>
        </w:tc>
        <w:tc>
          <w:tcPr>
            <w:tcW w:w="53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880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Course</w:t>
      </w:r>
    </w:p>
    <w:tbl>
      <w:tblPr>
        <w:tblW w:w="21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28"/>
      </w:tblGrid>
      <w:tr>
        <w:trPr/>
        <w:tc>
          <w:tcPr>
            <w:tcW w:w="21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Mechanics</w:t>
            </w:r>
          </w:p>
        </w:tc>
      </w:tr>
      <w:tr>
        <w:trPr/>
        <w:tc>
          <w:tcPr>
            <w:tcW w:w="21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Signals and Systems</w:t>
            </w:r>
          </w:p>
        </w:tc>
      </w:tr>
      <w:tr>
        <w:trPr/>
        <w:tc>
          <w:tcPr>
            <w:tcW w:w="2128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OS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13)SELECT Instructor.Instructor_Name FROM Instructor JOIN Teaches ON Instructor.Instructor_ID=Teaches.Instructor_ID WHERE Instructor.Salary&gt;100000 AND Teaches.Course_ID=103; </w:t>
      </w:r>
    </w:p>
    <w:p>
      <w:pPr>
        <w:pStyle w:val="TextBody"/>
        <w:bidi w:val="0"/>
        <w:jc w:val="left"/>
        <w:rPr>
          <w:rFonts w:ascii="Liberation Sans" w:hAnsi="Liberation Sans"/>
          <w:b/>
          <w:bCs/>
          <w:sz w:val="48"/>
          <w:szCs w:val="48"/>
        </w:rPr>
      </w:pPr>
      <w:r>
        <w:rPr>
          <w:rStyle w:val="SourceText"/>
          <w:rFonts w:ascii="Liberation Sans" w:hAnsi="Liberation Sans"/>
          <w:b/>
          <w:bCs/>
          <w:sz w:val="48"/>
          <w:szCs w:val="48"/>
        </w:rPr>
        <w:t>Database University</w:t>
      </w:r>
    </w:p>
    <w:p>
      <w:pPr>
        <w:pStyle w:val="Heading2"/>
        <w:bidi w:val="0"/>
        <w:jc w:val="left"/>
        <w:rPr/>
      </w:pPr>
      <w:r>
        <w:rPr/>
        <w:t>Table structure for table Instructor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233"/>
        <w:gridCol w:w="2669"/>
        <w:gridCol w:w="1157"/>
        <w:gridCol w:w="1912"/>
      </w:tblGrid>
      <w:tr>
        <w:trPr/>
        <w:tc>
          <w:tcPr>
            <w:tcW w:w="4233" w:type="dxa"/>
            <w:tcBorders/>
            <w:vAlign w:val="center"/>
          </w:tcPr>
          <w:p>
            <w:pPr>
              <w:pStyle w:val="TableHeading"/>
              <w:bidi w:val="0"/>
              <w:rPr/>
            </w:pPr>
            <w:r>
              <w:rPr/>
              <w:t>Column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Type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Null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Default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StrongEmphasis"/>
              </w:rPr>
              <w:t>Instructor_ID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int(5)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Instructor_Name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Department_Name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  <w:tr>
        <w:trPr/>
        <w:tc>
          <w:tcPr>
            <w:tcW w:w="4233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Salary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int(7)</w:t>
            </w:r>
          </w:p>
        </w:tc>
        <w:tc>
          <w:tcPr>
            <w:tcW w:w="1157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NULL</w:t>
            </w:r>
          </w:p>
        </w:tc>
      </w:tr>
    </w:tbl>
    <w:p>
      <w:pPr>
        <w:pStyle w:val="Heading2"/>
        <w:bidi w:val="0"/>
        <w:jc w:val="left"/>
        <w:rPr/>
      </w:pPr>
      <w:r>
        <w:rPr/>
        <w:t>Dumping data for table Instructor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14)SELECT Student_Name,Dept_Name,Total_Credits FROM Student; </w:t>
      </w:r>
    </w:p>
    <w:p>
      <w:pPr>
        <w:pStyle w:val="Heading2"/>
        <w:bidi w:val="0"/>
        <w:jc w:val="left"/>
        <w:rPr/>
      </w:pPr>
      <w:r>
        <w:rPr/>
        <w:t>Dumping data for table Student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61"/>
        <w:gridCol w:w="5505"/>
        <w:gridCol w:w="1205"/>
      </w:tblGrid>
      <w:tr>
        <w:trPr/>
        <w:tc>
          <w:tcPr>
            <w:tcW w:w="326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Sam</w:t>
            </w:r>
          </w:p>
        </w:tc>
        <w:tc>
          <w:tcPr>
            <w:tcW w:w="55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12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326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Mary</w:t>
            </w:r>
          </w:p>
        </w:tc>
        <w:tc>
          <w:tcPr>
            <w:tcW w:w="55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Civil</w:t>
            </w:r>
          </w:p>
        </w:tc>
        <w:tc>
          <w:tcPr>
            <w:tcW w:w="12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</w:tr>
      <w:tr>
        <w:trPr/>
        <w:tc>
          <w:tcPr>
            <w:tcW w:w="326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Judy</w:t>
            </w:r>
          </w:p>
        </w:tc>
        <w:tc>
          <w:tcPr>
            <w:tcW w:w="55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Electrical</w:t>
            </w:r>
          </w:p>
        </w:tc>
        <w:tc>
          <w:tcPr>
            <w:tcW w:w="12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  <w:tr>
        <w:trPr/>
        <w:tc>
          <w:tcPr>
            <w:tcW w:w="3261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Alice</w:t>
            </w:r>
          </w:p>
        </w:tc>
        <w:tc>
          <w:tcPr>
            <w:tcW w:w="55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Computer</w:t>
            </w:r>
          </w:p>
        </w:tc>
        <w:tc>
          <w:tcPr>
            <w:tcW w:w="1205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</w:tr>
    </w:tbl>
    <w:p>
      <w:pPr>
        <w:pStyle w:val="TextBody"/>
        <w:bidi w:val="0"/>
        <w:jc w:val="left"/>
        <w:rPr>
          <w:rStyle w:val="SourceText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</w:rPr>
        <w:t xml:space="preserve">15)SELECT Course.Title FROM Course WHERE Course.Credits&gt;3; </w:t>
      </w:r>
    </w:p>
    <w:p>
      <w:pPr>
        <w:pStyle w:val="Heading2"/>
        <w:bidi w:val="0"/>
        <w:jc w:val="left"/>
        <w:rPr/>
      </w:pPr>
      <w:r>
        <w:rPr/>
        <w:t>Dumping data for table Course</w:t>
      </w:r>
    </w:p>
    <w:tbl>
      <w:tblPr>
        <w:tblW w:w="5000" w:type="pct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72"/>
      </w:tblGrid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DBMQP</w:t>
            </w:r>
          </w:p>
        </w:tc>
      </w:tr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OS</w:t>
            </w:r>
          </w:p>
        </w:tc>
      </w:tr>
      <w:tr>
        <w:trPr/>
        <w:tc>
          <w:tcPr>
            <w:tcW w:w="9972" w:type="dxa"/>
            <w:tcBorders/>
            <w:vAlign w:val="cente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Signals and Systems</w:t>
            </w:r>
          </w:p>
        </w:tc>
      </w:tr>
    </w:tbl>
    <w:p>
      <w:pPr>
        <w:pStyle w:val="TextBody"/>
        <w:bidi w:val="0"/>
        <w:spacing w:before="0" w:after="140"/>
        <w:jc w:val="left"/>
        <w:rPr>
          <w:rStyle w:val="SourceText"/>
        </w:rPr>
      </w:pPr>
      <w:r>
        <w:rPr/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211105032</w:t>
      <w:tab/>
      <w:t xml:space="preserve">                                                                                                                                 PAGE: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149</TotalTime>
  <Application>LibreOffice/7.5.5.2$Linux_X86_64 LibreOffice_project/50$Build-2</Application>
  <AppVersion>15.0000</AppVersion>
  <Pages>6</Pages>
  <Words>731</Words>
  <Characters>4960</Characters>
  <CharactersWithSpaces>5368</CharactersWithSpaces>
  <Paragraphs>465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2023-09-21T17:23:53Z</dcterms:created>
  <dc:creator/>
  <dc:description/>
  <dc:language>en-US</dc:language>
  <cp:lastModifiedBy/>
  <dcterms:modified xsi:type="dcterms:W3CDTF">2023-09-21T19:53:27Z</dcterms:modified>
  <cp:revision>2</cp:revision>
  <dc:subject/>
  <dc:title>Default</dc:title>
</cp:coreProperties>
</file>