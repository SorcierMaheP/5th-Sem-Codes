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35" w:before="0" w:after="317"/>
        <w:ind w:left="0" w:right="0" w:hanging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LINUX COMMANDS</w:t>
      </w:r>
    </w:p>
    <w:p>
      <w:pPr>
        <w:pStyle w:val="Normal"/>
        <w:spacing w:lineRule="auto" w:line="235" w:before="0" w:after="317"/>
        <w:ind w:left="0" w:right="0" w:hanging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none"/>
        </w:rPr>
        <w:t>Experiment No: 1</w:t>
        <w:tab/>
        <w:tab/>
        <w:tab/>
        <w:tab/>
        <w:tab/>
        <w:tab/>
        <w:t>Date: 31/07/2023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single"/>
        </w:rPr>
        <w:t>AIM:</w:t>
      </w:r>
      <w:r>
        <w:rPr>
          <w:b w:val="false"/>
          <w:bCs w:val="false"/>
          <w:sz w:val="24"/>
          <w:szCs w:val="24"/>
          <w:u w:val="none"/>
        </w:rPr>
        <w:t xml:space="preserve"> To study basic Linux commands.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THEORY: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1) date : display system date and time.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2) cal : display calendar.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3) who : display all users of system.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4) whoami : display identity of user who has given command.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5) ps : use for viewing processes.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6) ls : list all files and folder in current working directory.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7) ls –l : display list of files and directory along with existing right.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8) cat filename : display content of file.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9) cat &gt;filename : creates a file and allows to enter content.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10) cat &gt;&gt;filename : append content at end of file.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11) wc filename : display no. lines,words,character.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12) wc -w filename : no. of words.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13) wc -l filename : no. of lines.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14) wc –c filename : no. of characters.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15) uname : displays features of operating system.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16) tty : gives identity of terminal on which we are working.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17) pwd : display directory.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18) stty : change and display terminal settings.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19) rm filename : removes/delete a file.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20) mv old filename new filename : rename and moves a file.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21) cmp filename1 filename2 :compare files.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22) diff filename1 filename2 :difference between files.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23) comm filename1 filename2 :common content between files.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24) mkdir directory name : to create directory.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25) chmod  [ugoa...][[-+=][perms...]…] filename : changing modes of file.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26) tree : display tree structure .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27) man command-name: displays manual pages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28)sh filename: Runs shell-script pointed by filename. sh is symlinked to the default system shell. 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29)echo: displays a line of text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30)chown: change file owner and group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3300" cy="4035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</w:rPr>
        <w:t xml:space="preserve"> 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2370" cy="31534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</w:rPr>
        <w:t xml:space="preserve"> 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714365" cy="1108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 </w:t>
      </w: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53340</wp:posOffset>
            </wp:positionH>
            <wp:positionV relativeFrom="paragraph">
              <wp:posOffset>1902460</wp:posOffset>
            </wp:positionV>
            <wp:extent cx="5714365" cy="11360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3421380</wp:posOffset>
            </wp:positionV>
            <wp:extent cx="5714365" cy="14789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63030" cy="26460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0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-327025</wp:posOffset>
            </wp:positionH>
            <wp:positionV relativeFrom="paragraph">
              <wp:posOffset>2759075</wp:posOffset>
            </wp:positionV>
            <wp:extent cx="6058535" cy="12128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-213995</wp:posOffset>
            </wp:positionH>
            <wp:positionV relativeFrom="paragraph">
              <wp:posOffset>-60960</wp:posOffset>
            </wp:positionV>
            <wp:extent cx="5623560" cy="25146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4365" cy="26670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4365" cy="2465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-60325</wp:posOffset>
            </wp:positionH>
            <wp:positionV relativeFrom="paragraph">
              <wp:posOffset>2071370</wp:posOffset>
            </wp:positionV>
            <wp:extent cx="5852795" cy="266128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4365" cy="36671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87770" cy="94488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 xml:space="preserve">  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-38100</wp:posOffset>
            </wp:positionH>
            <wp:positionV relativeFrom="paragraph">
              <wp:posOffset>150495</wp:posOffset>
            </wp:positionV>
            <wp:extent cx="5714365" cy="270700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-38735</wp:posOffset>
            </wp:positionH>
            <wp:positionV relativeFrom="paragraph">
              <wp:posOffset>-139065</wp:posOffset>
            </wp:positionV>
            <wp:extent cx="5709285" cy="25908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6280" cy="725424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  <w:u w:val="none"/>
        </w:rPr>
        <w:t xml:space="preserve"> </w:t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317"/>
        <w:ind w:left="0" w:right="0" w:hanging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Conclusion:</w:t>
      </w:r>
      <w:r>
        <w:rPr>
          <w:b w:val="false"/>
          <w:bCs w:val="false"/>
          <w:sz w:val="24"/>
          <w:szCs w:val="24"/>
          <w:u w:val="none"/>
        </w:rPr>
        <w:t xml:space="preserve"> The Linux commands were studied and executed successfully.</w:t>
      </w:r>
    </w:p>
    <w:sectPr>
      <w:footerReference w:type="default" r:id="rId18"/>
      <w:type w:val="nextPage"/>
      <w:pgSz w:w="11906" w:h="16838"/>
      <w:pgMar w:left="1440" w:right="1467" w:gutter="0" w:header="0" w:top="1488" w:footer="720" w:bottom="1455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mfortaa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r>
      <w:rPr/>
      <w:t xml:space="preserve"> </w:t>
    </w:r>
    <w:r>
      <w:rPr/>
      <w:t xml:space="preserve">| </w:t>
    </w:r>
    <w:r>
      <w:rPr>
        <w:color w:val="7F7F7F"/>
        <w:spacing w:val="60"/>
      </w:rPr>
      <w:t>Page</w:t>
    </w:r>
  </w:p>
  <w:p>
    <w:pPr>
      <w:pStyle w:val="Footer"/>
      <w:rPr>
        <w:rFonts w:ascii="Comfortaa Light" w:hAnsi="Comfortaa Light"/>
        <w:sz w:val="24"/>
        <w:szCs w:val="24"/>
      </w:rPr>
    </w:pPr>
    <w:r>
      <w:rPr>
        <w:rFonts w:ascii="Comfortaa Light" w:hAnsi="Comfortaa Light"/>
        <w:sz w:val="24"/>
        <w:szCs w:val="24"/>
      </w:rPr>
      <w:t>211105032</w:t>
      <w:tab/>
    </w:r>
    <w:r>
      <w:rPr>
        <w:rFonts w:ascii="Comfortaa Light" w:hAnsi="Comfortaa Light"/>
        <w:sz w:val="24"/>
        <w:szCs w:val="24"/>
      </w:rPr>
      <w:t>BATCH:B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Noto Naskh Arabic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230"/>
      <w:ind w:left="0" w:right="0" w:hanging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link w:val="Heading1Char"/>
    <w:qFormat/>
    <w:pPr>
      <w:keepNext w:val="true"/>
      <w:keepLines/>
      <w:widowControl/>
      <w:suppressAutoHyphens w:val="true"/>
      <w:overflowPunct w:val="false"/>
      <w:bidi w:val="0"/>
      <w:spacing w:lineRule="auto" w:line="259" w:before="0" w:after="101"/>
      <w:ind w:left="10" w:right="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28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link w:val="Heading1"/>
    <w:qFormat/>
    <w:rPr>
      <w:rFonts w:ascii="Calibri" w:hAnsi="Calibri" w:eastAsia="Calibri" w:cs="Calibri"/>
      <w:b/>
      <w:color w:val="000000"/>
      <w:sz w:val="28"/>
    </w:rPr>
  </w:style>
  <w:style w:type="character" w:styleId="HeaderChar">
    <w:name w:val="Header Char"/>
    <w:basedOn w:val="DefaultParagraphFont"/>
    <w:link w:val="Header"/>
    <w:qFormat/>
    <w:rPr>
      <w:rFonts w:ascii="Calibri" w:hAnsi="Calibri" w:eastAsia="Calibri" w:cs="Calibri"/>
      <w:color w:val="000000"/>
    </w:rPr>
  </w:style>
  <w:style w:type="character" w:styleId="FooterChar">
    <w:name w:val="Footer Char"/>
    <w:basedOn w:val="DefaultParagraphFont"/>
    <w:link w:val="Footer"/>
    <w:qFormat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643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643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MADF_Labs</Template>
  <TotalTime>74</TotalTime>
  <Application>LibreOffice/7.5.5.2$Linux_X86_64 LibreOffice_project/50$Build-2</Application>
  <AppVersion>15.0000</AppVersion>
  <Pages>7</Pages>
  <Words>285</Words>
  <Characters>1397</Characters>
  <CharactersWithSpaces>1666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2023-08-13T15:42:38Z</dcterms:created>
  <dc:creator/>
  <dc:description/>
  <dc:language>en-US</dc:language>
  <cp:lastModifiedBy/>
  <dcterms:modified xsi:type="dcterms:W3CDTF">2023-08-13T16:57:29Z</dcterms:modified>
  <cp:revision>3</cp:revision>
  <dc:subject/>
  <dc:title>MADF_Labs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